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de tabela de cabeçalho"/>
      </w:tblPr>
      <w:tblGrid>
        <w:gridCol w:w="4829"/>
        <w:gridCol w:w="4197"/>
      </w:tblGrid>
      <w:tr w:rsidR="00D92B95" w:rsidRPr="002544B1" w14:paraId="12E7A274" w14:textId="77777777" w:rsidTr="001D54B3">
        <w:tc>
          <w:tcPr>
            <w:tcW w:w="4829" w:type="dxa"/>
            <w:vAlign w:val="bottom"/>
          </w:tcPr>
          <w:p w14:paraId="069EACB0" w14:textId="0A71DAF1" w:rsidR="00C84833" w:rsidRPr="002544B1" w:rsidRDefault="00C535B7" w:rsidP="00C84833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Dalcy Fabrício</w:t>
            </w:r>
          </w:p>
        </w:tc>
        <w:tc>
          <w:tcPr>
            <w:tcW w:w="4197" w:type="dxa"/>
            <w:vAlign w:val="bottom"/>
          </w:tcPr>
          <w:tbl>
            <w:tblPr>
              <w:tblStyle w:val="Tabelacomgrade"/>
              <w:tblpPr w:leftFromText="141" w:rightFromText="141" w:vertAnchor="page" w:horzAnchor="margin" w:tblpY="411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ela de informações de contato"/>
            </w:tblPr>
            <w:tblGrid>
              <w:gridCol w:w="3791"/>
              <w:gridCol w:w="406"/>
            </w:tblGrid>
            <w:tr w:rsidR="00932D92" w:rsidRPr="002544B1" w14:paraId="4F53E27D" w14:textId="77777777" w:rsidTr="00C535B7">
              <w:sdt>
                <w:sdtPr>
                  <w:rPr>
                    <w:lang w:val="pt-BR"/>
                  </w:rPr>
                  <w:alias w:val="Insira o telefone:"/>
                  <w:tag w:val="Insira o telefone:"/>
                  <w:id w:val="-1849400302"/>
                  <w:placeholder>
                    <w:docPart w:val="3AFCBD4DB5BD484491E5FA4CA302A01E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25F190C4" w14:textId="19EEB917" w:rsidR="00932D92" w:rsidRPr="002544B1" w:rsidRDefault="00C535B7" w:rsidP="00932D92">
                      <w:pPr>
                        <w:pStyle w:val="Informaesdeconta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(+55 81)99784</w:t>
                      </w:r>
                      <w:r w:rsidR="00544A1A">
                        <w:rPr>
                          <w:lang w:val="pt-BR"/>
                        </w:rPr>
                        <w:t>-</w:t>
                      </w:r>
                      <w:r>
                        <w:rPr>
                          <w:lang w:val="pt-BR"/>
                        </w:rPr>
                        <w:t>8638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3F4B85AC" w14:textId="77777777" w:rsidR="00932D92" w:rsidRPr="002544B1" w:rsidRDefault="00932D92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46E17E2F" wp14:editId="53B2B0AF">
                            <wp:extent cx="109728" cy="109728"/>
                            <wp:effectExtent l="0" t="0" r="5080" b="5080"/>
                            <wp:docPr id="31" name="Ícone de telefone" descr="Ícone de telef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C85857E" id="Ícone de telefone" o:spid="_x0000_s1026" alt="Ícone de telef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544B1" w14:paraId="35BCC213" w14:textId="77777777" w:rsidTr="00C535B7">
              <w:sdt>
                <w:sdtPr>
                  <w:rPr>
                    <w:lang w:val="pt-BR"/>
                  </w:rPr>
                  <w:alias w:val="Insira o email:"/>
                  <w:tag w:val="Insira o email:"/>
                  <w:id w:val="-675184368"/>
                  <w:placeholder>
                    <w:docPart w:val="2E22078FCE914B878F91593D7E4083B4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6024A86E" w14:textId="577EB896" w:rsidR="00932D92" w:rsidRPr="002544B1" w:rsidRDefault="00EC20D2" w:rsidP="00932D92">
                      <w:pPr>
                        <w:pStyle w:val="Informaesdecontato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f</w:t>
                      </w:r>
                      <w:r w:rsidR="00C535B7">
                        <w:rPr>
                          <w:lang w:val="pt-BR"/>
                        </w:rPr>
                        <w:t>abricio221995@gmail.com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795E67B0" w14:textId="77777777" w:rsidR="00932D92" w:rsidRPr="002544B1" w:rsidRDefault="007307A3" w:rsidP="00932D92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0930FABA" wp14:editId="370F5A2F">
                            <wp:extent cx="137160" cy="91440"/>
                            <wp:effectExtent l="0" t="0" r="0" b="3810"/>
                            <wp:docPr id="5" name="Forma livre 5" descr="Ícone de e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6BE89AE" id="Forma livre 5" o:spid="_x0000_s1026" alt="Ícone de e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2544B1" w14:paraId="4DB83E8D" w14:textId="77777777" w:rsidTr="00C535B7">
              <w:sdt>
                <w:sdtPr>
                  <w:rPr>
                    <w:lang w:val="pt-BR"/>
                  </w:rPr>
                  <w:alias w:val="Insira o perfil do LinkedIn:"/>
                  <w:tag w:val="Insira o perfil do LinkedIn:"/>
                  <w:id w:val="1102843699"/>
                  <w:placeholder>
                    <w:docPart w:val="9F0C1D19A6084CFC86F9F33682E32BDF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791" w:type="dxa"/>
                      <w:tcMar>
                        <w:left w:w="720" w:type="dxa"/>
                        <w:right w:w="29" w:type="dxa"/>
                      </w:tcMar>
                    </w:tcPr>
                    <w:p w14:paraId="256E258D" w14:textId="18EA4105" w:rsidR="00932D92" w:rsidRPr="002544B1" w:rsidRDefault="00C535B7" w:rsidP="00932D92">
                      <w:pPr>
                        <w:pStyle w:val="Informaesdecontato"/>
                        <w:rPr>
                          <w:lang w:val="pt-BR"/>
                        </w:rPr>
                      </w:pPr>
                      <w:r w:rsidRPr="00C535B7">
                        <w:rPr>
                          <w:lang w:val="pt-BR"/>
                        </w:rPr>
                        <w:t>linkedin.com/in/fabi2295</w:t>
                      </w:r>
                    </w:p>
                  </w:tc>
                </w:sdtContent>
              </w:sdt>
              <w:tc>
                <w:tcPr>
                  <w:tcW w:w="406" w:type="dxa"/>
                  <w:tcMar>
                    <w:left w:w="0" w:type="dxa"/>
                    <w:right w:w="0" w:type="dxa"/>
                  </w:tcMar>
                </w:tcPr>
                <w:p w14:paraId="0DA3531D" w14:textId="4D284241" w:rsidR="00087AC0" w:rsidRPr="002544B1" w:rsidRDefault="00932D92" w:rsidP="00087AC0">
                  <w:pPr>
                    <w:pStyle w:val="cones"/>
                    <w:rPr>
                      <w:lang w:val="pt-BR"/>
                    </w:rPr>
                  </w:pPr>
                  <w:r w:rsidRPr="002544B1">
                    <w:rPr>
                      <w:noProof/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630381C8" wp14:editId="1896C527">
                            <wp:extent cx="109728" cy="109728"/>
                            <wp:effectExtent l="0" t="0" r="5080" b="5080"/>
                            <wp:docPr id="56" name="Ícone do LinkedIn" descr="Ícone do LinkedI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C6FDA85" id="Ícone do LinkedIn" o:spid="_x0000_s1026" alt="Ícone do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56DDB7F9" w14:textId="77777777" w:rsidR="00D92B95" w:rsidRPr="002544B1" w:rsidRDefault="00D92B95" w:rsidP="009D3336">
            <w:pPr>
              <w:pStyle w:val="Cabealho"/>
              <w:rPr>
                <w:lang w:val="pt-BR"/>
              </w:rPr>
            </w:pPr>
          </w:p>
        </w:tc>
      </w:tr>
    </w:tbl>
    <w:p w14:paraId="5B4FEB32" w14:textId="5F017FD1" w:rsidR="00C43D65" w:rsidRPr="002544B1" w:rsidRDefault="001D54B3">
      <w:pPr>
        <w:rPr>
          <w:lang w:val="pt-BR"/>
        </w:rPr>
      </w:pPr>
      <w:r w:rsidRPr="00CD5066">
        <w:rPr>
          <w:lang w:val="pt-BR"/>
        </w:rPr>
        <w:t>Meu objetivo é atuar com desenvolvimento ABAP</w:t>
      </w:r>
      <w:r w:rsidR="00CD5066" w:rsidRPr="00CD5066">
        <w:rPr>
          <w:lang w:val="pt-BR"/>
        </w:rPr>
        <w:t>/Front-</w:t>
      </w:r>
      <w:proofErr w:type="spellStart"/>
      <w:r w:rsidR="00CD5066" w:rsidRPr="00CD5066">
        <w:rPr>
          <w:lang w:val="pt-BR"/>
        </w:rPr>
        <w:t>end</w:t>
      </w:r>
      <w:proofErr w:type="spellEnd"/>
      <w:r w:rsidRPr="00CD5066">
        <w:rPr>
          <w:lang w:val="pt-BR"/>
        </w:rPr>
        <w:t>, melhorar como profissional e ajudar outros ABAPs da empresa a melhorar e aprender novas tecnologias dentro do SAP.</w:t>
      </w:r>
      <w:r w:rsidR="00884517">
        <w:rPr>
          <w:lang w:val="pt-BR"/>
        </w:rPr>
        <w:t xml:space="preserve"> Interesse em aprender UI5 e novas tecnologias</w:t>
      </w:r>
      <w:r w:rsidR="00A2475D">
        <w:rPr>
          <w:lang w:val="pt-BR"/>
        </w:rPr>
        <w:t>.</w:t>
      </w:r>
    </w:p>
    <w:p w14:paraId="23FEB9B4" w14:textId="77777777" w:rsidR="00AD13CB" w:rsidRPr="002544B1" w:rsidRDefault="00AE774B" w:rsidP="00AD13CB">
      <w:pPr>
        <w:pStyle w:val="Ttulo1"/>
        <w:rPr>
          <w:lang w:val="pt-BR"/>
        </w:rPr>
      </w:pPr>
      <w:sdt>
        <w:sdtPr>
          <w:rPr>
            <w:lang w:val="pt-BR"/>
          </w:rPr>
          <w:alias w:val="Habilidades:"/>
          <w:tag w:val="Habilidades:"/>
          <w:id w:val="-891506033"/>
          <w:placeholder>
            <w:docPart w:val="A079BC91EDDD4002BCEE70F6912DC6E9"/>
          </w:placeholder>
          <w:temporary/>
          <w:showingPlcHdr/>
          <w15:appearance w15:val="hidden"/>
        </w:sdtPr>
        <w:sdtEndPr/>
        <w:sdtContent>
          <w:r w:rsidR="004937AE" w:rsidRPr="00AE774B">
            <w:rPr>
              <w:lang w:val="pt-BR" w:bidi="pt-BR"/>
            </w:rPr>
            <w:t>Habilidades</w:t>
          </w:r>
        </w:sdtContent>
      </w:sdt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 "/>
      </w:tblPr>
      <w:tblGrid>
        <w:gridCol w:w="4500"/>
        <w:gridCol w:w="4526"/>
      </w:tblGrid>
      <w:tr w:rsidR="005B1D68" w:rsidRPr="002544B1" w14:paraId="56200D1B" w14:textId="77777777" w:rsidTr="00564951">
        <w:tc>
          <w:tcPr>
            <w:tcW w:w="4680" w:type="dxa"/>
          </w:tcPr>
          <w:p w14:paraId="7E26EE60" w14:textId="71819C61" w:rsidR="005B1D68" w:rsidRPr="002544B1" w:rsidRDefault="004F6955" w:rsidP="00BC7376">
            <w:pPr>
              <w:pStyle w:val="Commarcadores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ABAP, ABAP Inline</w:t>
            </w:r>
          </w:p>
          <w:p w14:paraId="065AE054" w14:textId="0FAE26E0" w:rsidR="00752315" w:rsidRDefault="00975759" w:rsidP="00BC7376">
            <w:pPr>
              <w:pStyle w:val="Commarcadores"/>
              <w:numPr>
                <w:ilvl w:val="0"/>
                <w:numId w:val="4"/>
              </w:numPr>
              <w:rPr>
                <w:lang w:val="en-US"/>
              </w:rPr>
            </w:pPr>
            <w:r w:rsidRPr="00C55D6D">
              <w:rPr>
                <w:lang w:val="en-US"/>
              </w:rPr>
              <w:t xml:space="preserve">Report, </w:t>
            </w:r>
            <w:r w:rsidR="00851304" w:rsidRPr="00C55D6D">
              <w:rPr>
                <w:lang w:val="en-US"/>
              </w:rPr>
              <w:t xml:space="preserve">ALV, </w:t>
            </w:r>
            <w:r w:rsidR="005E0D19" w:rsidRPr="00C55D6D">
              <w:rPr>
                <w:lang w:val="en-US"/>
              </w:rPr>
              <w:t>Batch input</w:t>
            </w:r>
            <w:r w:rsidR="00C55D6D">
              <w:rPr>
                <w:lang w:val="en-US"/>
              </w:rPr>
              <w:t>, BAPI, BADI</w:t>
            </w:r>
            <w:r w:rsidR="00546CAD">
              <w:rPr>
                <w:lang w:val="en-US"/>
              </w:rPr>
              <w:t xml:space="preserve">, </w:t>
            </w:r>
            <w:r w:rsidR="007A74A9">
              <w:rPr>
                <w:lang w:val="en-US"/>
              </w:rPr>
              <w:t>user exits</w:t>
            </w:r>
            <w:r w:rsidR="00BD5996">
              <w:rPr>
                <w:lang w:val="en-US"/>
              </w:rPr>
              <w:t>, JOB</w:t>
            </w:r>
            <w:r w:rsidR="009F7B41">
              <w:rPr>
                <w:lang w:val="en-US"/>
              </w:rPr>
              <w:t>, Enha</w:t>
            </w:r>
            <w:r w:rsidR="00012E42">
              <w:rPr>
                <w:lang w:val="en-US"/>
              </w:rPr>
              <w:t>n</w:t>
            </w:r>
            <w:r w:rsidR="009F7B41">
              <w:rPr>
                <w:lang w:val="en-US"/>
              </w:rPr>
              <w:t>cements</w:t>
            </w:r>
          </w:p>
          <w:p w14:paraId="677F3FF3" w14:textId="78393FA0" w:rsidR="000A1169" w:rsidRDefault="000A1169" w:rsidP="00BC7376">
            <w:pPr>
              <w:pStyle w:val="Commarcadores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Adobe Forms</w:t>
            </w:r>
          </w:p>
          <w:p w14:paraId="3693DDB9" w14:textId="5F4045C3" w:rsidR="002A1EF8" w:rsidRPr="000A2871" w:rsidRDefault="00B91128" w:rsidP="000A2871">
            <w:pPr>
              <w:pStyle w:val="Commarcadores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0A44CF">
              <w:rPr>
                <w:lang w:val="en-US"/>
              </w:rPr>
              <w:t>IORI</w:t>
            </w:r>
            <w:r>
              <w:rPr>
                <w:lang w:val="en-US"/>
              </w:rPr>
              <w:t xml:space="preserve"> Elements, CDS View</w:t>
            </w:r>
            <w:r w:rsidR="00312888">
              <w:rPr>
                <w:lang w:val="en-US"/>
              </w:rPr>
              <w:t>, BRF+</w:t>
            </w:r>
            <w:r w:rsidR="008161B0">
              <w:rPr>
                <w:lang w:val="en-US"/>
              </w:rPr>
              <w:t xml:space="preserve">, Calculation </w:t>
            </w:r>
            <w:r w:rsidR="00FB3D9B">
              <w:rPr>
                <w:lang w:val="en-US"/>
              </w:rPr>
              <w:t>View (</w:t>
            </w:r>
            <w:r w:rsidR="008161B0">
              <w:rPr>
                <w:lang w:val="en-US"/>
              </w:rPr>
              <w:t>Chamar no ABAP</w:t>
            </w:r>
            <w:r w:rsidR="00EA6D0D">
              <w:rPr>
                <w:lang w:val="en-US"/>
              </w:rPr>
              <w:t xml:space="preserve"> via ADBC ou External View</w:t>
            </w:r>
            <w:r w:rsidR="008161B0">
              <w:rPr>
                <w:lang w:val="en-US"/>
              </w:rPr>
              <w:t>)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61ADDDFE" w14:textId="07D3F4FC" w:rsidR="005B1D68" w:rsidRPr="002544B1" w:rsidRDefault="006E5716" w:rsidP="00BC7376">
            <w:pPr>
              <w:pStyle w:val="Commarcadores"/>
              <w:rPr>
                <w:lang w:val="pt-BR"/>
              </w:rPr>
            </w:pPr>
            <w:r>
              <w:rPr>
                <w:lang w:val="pt-BR"/>
              </w:rPr>
              <w:t>O</w:t>
            </w:r>
            <w:r w:rsidR="00B935B6">
              <w:rPr>
                <w:lang w:val="pt-BR"/>
              </w:rPr>
              <w:t>data</w:t>
            </w:r>
            <w:r>
              <w:rPr>
                <w:lang w:val="pt-BR"/>
              </w:rPr>
              <w:t xml:space="preserve"> V2, </w:t>
            </w:r>
            <w:r w:rsidR="00EF7BEE">
              <w:rPr>
                <w:lang w:val="pt-BR"/>
              </w:rPr>
              <w:t xml:space="preserve">RFC, Proxy </w:t>
            </w:r>
          </w:p>
          <w:p w14:paraId="662A46AB" w14:textId="315F3CFB" w:rsidR="00752315" w:rsidRPr="002544B1" w:rsidRDefault="00B27E9A" w:rsidP="00BC7376">
            <w:pPr>
              <w:pStyle w:val="Commarcadores"/>
              <w:rPr>
                <w:lang w:val="pt-BR"/>
              </w:rPr>
            </w:pPr>
            <w:r>
              <w:rPr>
                <w:lang w:val="pt-BR"/>
              </w:rPr>
              <w:t xml:space="preserve">Estimativas, </w:t>
            </w:r>
            <w:r w:rsidR="00756107">
              <w:rPr>
                <w:lang w:val="pt-BR"/>
              </w:rPr>
              <w:t>suporte a ABAPs Junior e Pleno</w:t>
            </w:r>
          </w:p>
          <w:p w14:paraId="4DD0CE99" w14:textId="77777777" w:rsidR="00752315" w:rsidRDefault="00167B90" w:rsidP="00BC7376">
            <w:pPr>
              <w:pStyle w:val="Commarcadores"/>
              <w:rPr>
                <w:lang w:val="pt-BR"/>
              </w:rPr>
            </w:pPr>
            <w:r>
              <w:rPr>
                <w:lang w:val="pt-BR"/>
              </w:rPr>
              <w:t>Implementação SAP Note</w:t>
            </w:r>
          </w:p>
          <w:p w14:paraId="7EE5EF73" w14:textId="0EFB9483" w:rsidR="005D5D7A" w:rsidRPr="002544B1" w:rsidRDefault="005D5D7A" w:rsidP="00BC7376">
            <w:pPr>
              <w:pStyle w:val="Commarcadores"/>
              <w:rPr>
                <w:lang w:val="pt-BR"/>
              </w:rPr>
            </w:pPr>
            <w:r>
              <w:rPr>
                <w:lang w:val="pt-BR"/>
              </w:rPr>
              <w:t xml:space="preserve">Classes, </w:t>
            </w:r>
            <w:r w:rsidR="00485813">
              <w:rPr>
                <w:lang w:val="pt-BR"/>
              </w:rPr>
              <w:t>OO (</w:t>
            </w:r>
            <w:r>
              <w:rPr>
                <w:lang w:val="pt-BR"/>
              </w:rPr>
              <w:t xml:space="preserve">Orientação </w:t>
            </w:r>
            <w:r w:rsidR="00EA6D0D">
              <w:rPr>
                <w:lang w:val="pt-BR"/>
              </w:rPr>
              <w:t xml:space="preserve">à </w:t>
            </w:r>
            <w:r>
              <w:rPr>
                <w:lang w:val="pt-BR"/>
              </w:rPr>
              <w:t>objeto), ABAP Unit</w:t>
            </w:r>
            <w:r w:rsidR="00C02977">
              <w:rPr>
                <w:lang w:val="pt-BR"/>
              </w:rPr>
              <w:t>, FM</w:t>
            </w:r>
          </w:p>
        </w:tc>
      </w:tr>
    </w:tbl>
    <w:p w14:paraId="26A3A83E" w14:textId="77777777" w:rsidR="005B1D68" w:rsidRPr="002544B1" w:rsidRDefault="00AE774B" w:rsidP="004937AE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898354009"/>
          <w:placeholder>
            <w:docPart w:val="63B23164EB9747718D288F9DC77E5C40"/>
          </w:placeholder>
          <w:temporary/>
          <w:showingPlcHdr/>
          <w15:appearance w15:val="hidden"/>
        </w:sdtPr>
        <w:sdtEndPr/>
        <w:sdtContent>
          <w:r w:rsidR="004937AE" w:rsidRPr="002544B1">
            <w:rPr>
              <w:lang w:val="pt-BR" w:bidi="pt-BR"/>
            </w:rPr>
            <w:t>Experiência</w:t>
          </w:r>
        </w:sdtContent>
      </w:sdt>
    </w:p>
    <w:p w14:paraId="6F7A076C" w14:textId="300C9510" w:rsidR="0023705D" w:rsidRPr="002544B1" w:rsidRDefault="00AF4352" w:rsidP="00D413F9">
      <w:pPr>
        <w:pStyle w:val="Ttulo3"/>
        <w:rPr>
          <w:lang w:val="pt-BR"/>
        </w:rPr>
      </w:pPr>
      <w:r>
        <w:rPr>
          <w:lang w:val="pt-BR"/>
        </w:rPr>
        <w:t>13/08/2019</w:t>
      </w:r>
      <w:r w:rsidR="00D413F9" w:rsidRPr="002544B1">
        <w:rPr>
          <w:lang w:val="pt-BR" w:bidi="pt-BR"/>
        </w:rPr>
        <w:t xml:space="preserve"> – </w:t>
      </w:r>
      <w:r>
        <w:rPr>
          <w:lang w:val="pt-BR"/>
        </w:rPr>
        <w:t>ATUALMENTE</w:t>
      </w:r>
    </w:p>
    <w:p w14:paraId="377B9D37" w14:textId="4358D499" w:rsidR="0023705D" w:rsidRPr="002544B1" w:rsidRDefault="00AF4352" w:rsidP="00513EFC">
      <w:pPr>
        <w:pStyle w:val="Ttulo2"/>
        <w:rPr>
          <w:lang w:val="pt-BR"/>
        </w:rPr>
      </w:pPr>
      <w:r>
        <w:rPr>
          <w:lang w:val="pt-BR"/>
        </w:rPr>
        <w:t>A</w:t>
      </w:r>
      <w:r w:rsidR="00A81522">
        <w:rPr>
          <w:lang w:val="pt-BR"/>
        </w:rPr>
        <w:t>nalista Sênior</w:t>
      </w:r>
      <w:r w:rsidR="0095272C" w:rsidRPr="002544B1">
        <w:rPr>
          <w:lang w:val="pt-BR" w:bidi="pt-BR"/>
        </w:rPr>
        <w:t xml:space="preserve"> / </w:t>
      </w:r>
      <w:r w:rsidR="00A81522">
        <w:rPr>
          <w:rStyle w:val="nfase"/>
          <w:lang w:val="pt-BR"/>
        </w:rPr>
        <w:t>Accenture, Brasil</w:t>
      </w:r>
    </w:p>
    <w:p w14:paraId="4327CA6C" w14:textId="4774F939" w:rsidR="003420F5" w:rsidRPr="002544B1" w:rsidRDefault="003420F5" w:rsidP="003420F5">
      <w:pPr>
        <w:rPr>
          <w:lang w:val="pt-BR"/>
        </w:rPr>
      </w:pPr>
      <w:r>
        <w:rPr>
          <w:lang w:val="pt-BR"/>
        </w:rPr>
        <w:t xml:space="preserve">Atualmente em projeto migração para S/4, </w:t>
      </w:r>
      <w:r w:rsidRPr="005D44A9">
        <w:rPr>
          <w:lang w:val="pt-BR"/>
        </w:rPr>
        <w:t>desenvolvendo programa</w:t>
      </w:r>
      <w:r>
        <w:rPr>
          <w:lang w:val="pt-BR"/>
        </w:rPr>
        <w:t xml:space="preserve">s, atualizando programas pré-existentes, </w:t>
      </w:r>
      <w:r w:rsidR="00BD7AC6" w:rsidRPr="006968E0">
        <w:rPr>
          <w:lang w:val="pt-BR"/>
        </w:rPr>
        <w:t>enha</w:t>
      </w:r>
      <w:r w:rsidR="00BD7AC6">
        <w:rPr>
          <w:lang w:val="pt-BR"/>
        </w:rPr>
        <w:t>n</w:t>
      </w:r>
      <w:r w:rsidR="00BD7AC6" w:rsidRPr="006968E0">
        <w:rPr>
          <w:lang w:val="pt-BR"/>
        </w:rPr>
        <w:t>cement</w:t>
      </w:r>
      <w:r>
        <w:rPr>
          <w:lang w:val="pt-BR"/>
        </w:rPr>
        <w:t xml:space="preserve">, </w:t>
      </w:r>
      <w:r w:rsidR="00F06EAE">
        <w:rPr>
          <w:lang w:val="pt-BR"/>
        </w:rPr>
        <w:t>interfaces (</w:t>
      </w:r>
      <w:r w:rsidR="004D685E">
        <w:rPr>
          <w:lang w:val="pt-BR"/>
        </w:rPr>
        <w:t>Proxy e Odata V2)</w:t>
      </w:r>
      <w:r w:rsidR="00D21891">
        <w:rPr>
          <w:lang w:val="pt-BR"/>
        </w:rPr>
        <w:t>, análises de erros em Z’s e/</w:t>
      </w:r>
      <w:r w:rsidR="00546FBD">
        <w:rPr>
          <w:lang w:val="pt-BR"/>
        </w:rPr>
        <w:t>ou</w:t>
      </w:r>
      <w:r w:rsidR="00D21891">
        <w:rPr>
          <w:lang w:val="pt-BR"/>
        </w:rPr>
        <w:t xml:space="preserve"> standard</w:t>
      </w:r>
      <w:r>
        <w:rPr>
          <w:lang w:val="pt-BR"/>
        </w:rPr>
        <w:t>. Trabalhei em mais de 10 cliente</w:t>
      </w:r>
      <w:r w:rsidR="00D21891">
        <w:rPr>
          <w:lang w:val="pt-BR"/>
        </w:rPr>
        <w:t>s tanto</w:t>
      </w:r>
      <w:r>
        <w:rPr>
          <w:lang w:val="pt-BR"/>
        </w:rPr>
        <w:t xml:space="preserve"> nacionais </w:t>
      </w:r>
      <w:r w:rsidR="00785887">
        <w:rPr>
          <w:lang w:val="pt-BR"/>
        </w:rPr>
        <w:t xml:space="preserve">quanto </w:t>
      </w:r>
      <w:r>
        <w:rPr>
          <w:lang w:val="pt-BR"/>
        </w:rPr>
        <w:t>internacionais, tanto em ECC e HANA. Trabalhei em projetos de AMS(Suporte)</w:t>
      </w:r>
      <w:r w:rsidR="0088175E">
        <w:rPr>
          <w:lang w:val="pt-BR"/>
        </w:rPr>
        <w:t xml:space="preserve">, </w:t>
      </w:r>
      <w:r w:rsidR="009322AB">
        <w:rPr>
          <w:lang w:val="pt-BR"/>
        </w:rPr>
        <w:t>Implementação S/4</w:t>
      </w:r>
      <w:r w:rsidR="00B601C5">
        <w:rPr>
          <w:lang w:val="pt-BR"/>
        </w:rPr>
        <w:t xml:space="preserve"> HANA</w:t>
      </w:r>
      <w:r w:rsidR="0088175E">
        <w:rPr>
          <w:lang w:val="pt-BR"/>
        </w:rPr>
        <w:t xml:space="preserve"> e migração do ECC para o HANA</w:t>
      </w:r>
    </w:p>
    <w:p w14:paraId="7AC8B88C" w14:textId="77777777" w:rsidR="0070237E" w:rsidRPr="002544B1" w:rsidRDefault="00AE774B" w:rsidP="00725CB5">
      <w:pPr>
        <w:pStyle w:val="Ttulo1"/>
        <w:rPr>
          <w:lang w:val="pt-BR"/>
        </w:rPr>
      </w:pPr>
      <w:sdt>
        <w:sdtPr>
          <w:rPr>
            <w:lang w:val="pt-BR"/>
          </w:rPr>
          <w:alias w:val="Educação:"/>
          <w:tag w:val="Educação:"/>
          <w:id w:val="543866955"/>
          <w:placeholder>
            <w:docPart w:val="358BEA7E5ADE42858ECD86D2C0E54CE5"/>
          </w:placeholder>
          <w:temporary/>
          <w:showingPlcHdr/>
          <w15:appearance w15:val="hidden"/>
        </w:sdtPr>
        <w:sdtEndPr/>
        <w:sdtContent>
          <w:r w:rsidR="0070237E" w:rsidRPr="002544B1">
            <w:rPr>
              <w:lang w:val="pt-BR" w:bidi="pt-BR"/>
            </w:rPr>
            <w:t>Educação</w:t>
          </w:r>
        </w:sdtContent>
      </w:sdt>
    </w:p>
    <w:p w14:paraId="015CC3DB" w14:textId="798E194E" w:rsidR="0070237E" w:rsidRPr="002544B1" w:rsidRDefault="00A365F7" w:rsidP="0070237E">
      <w:pPr>
        <w:pStyle w:val="Ttulo3"/>
        <w:rPr>
          <w:lang w:val="pt-BR"/>
        </w:rPr>
      </w:pPr>
      <w:r>
        <w:rPr>
          <w:lang w:val="pt-BR"/>
        </w:rPr>
        <w:t>08/2019</w:t>
      </w:r>
      <w:r w:rsidR="0070237E" w:rsidRPr="002544B1">
        <w:rPr>
          <w:lang w:val="pt-BR" w:bidi="pt-BR"/>
        </w:rPr>
        <w:t xml:space="preserve"> </w:t>
      </w:r>
      <w:r>
        <w:rPr>
          <w:lang w:val="pt-BR"/>
        </w:rPr>
        <w:t>- ATUALMENTE</w:t>
      </w:r>
    </w:p>
    <w:p w14:paraId="5ED258BC" w14:textId="7DDDB704" w:rsidR="0070237E" w:rsidRPr="002544B1" w:rsidRDefault="004F4A5A" w:rsidP="00513EFC">
      <w:pPr>
        <w:pStyle w:val="Ttulo2"/>
        <w:rPr>
          <w:lang w:val="pt-BR"/>
        </w:rPr>
      </w:pPr>
      <w:r>
        <w:rPr>
          <w:lang w:val="pt-BR"/>
        </w:rPr>
        <w:t>Ciência da Computação</w:t>
      </w:r>
      <w:r w:rsidR="0095272C" w:rsidRPr="002544B1">
        <w:rPr>
          <w:lang w:val="pt-BR" w:bidi="pt-BR"/>
        </w:rPr>
        <w:t xml:space="preserve"> / </w:t>
      </w:r>
      <w:r>
        <w:rPr>
          <w:rStyle w:val="nfase"/>
          <w:lang w:val="pt-BR"/>
        </w:rPr>
        <w:t>Faculdade dos Guararapes, Recife - PE</w:t>
      </w:r>
    </w:p>
    <w:p w14:paraId="46A31CA2" w14:textId="066A2519" w:rsidR="0070237E" w:rsidRPr="007A74A9" w:rsidRDefault="000A2871" w:rsidP="0070237E">
      <w:pPr>
        <w:rPr>
          <w:lang w:val="en-US"/>
        </w:rPr>
      </w:pPr>
      <w:r w:rsidRPr="007A74A9">
        <w:rPr>
          <w:lang w:val="en-US"/>
        </w:rPr>
        <w:t>Cursando</w:t>
      </w:r>
    </w:p>
    <w:p w14:paraId="7A8E4D36" w14:textId="26DD60C9" w:rsidR="0070237E" w:rsidRPr="00550EAB" w:rsidRDefault="00550EAB" w:rsidP="0070237E">
      <w:pPr>
        <w:pStyle w:val="Ttulo3"/>
        <w:rPr>
          <w:lang w:val="en-US"/>
        </w:rPr>
      </w:pPr>
      <w:r w:rsidRPr="00550EAB">
        <w:rPr>
          <w:lang w:val="en-US"/>
        </w:rPr>
        <w:t>02/</w:t>
      </w:r>
      <w:r>
        <w:rPr>
          <w:lang w:val="en-US" w:bidi="pt-BR"/>
        </w:rPr>
        <w:t>2022</w:t>
      </w:r>
    </w:p>
    <w:p w14:paraId="727861A7" w14:textId="30274C9C" w:rsidR="0032003D" w:rsidRDefault="00B51595" w:rsidP="005B0D79">
      <w:pPr>
        <w:pStyle w:val="Ttulo2"/>
        <w:rPr>
          <w:rStyle w:val="nfase"/>
          <w:lang w:val="en-US"/>
        </w:rPr>
      </w:pPr>
      <w:r w:rsidRPr="00550EAB">
        <w:rPr>
          <w:lang w:val="en-US"/>
        </w:rPr>
        <w:t>React</w:t>
      </w:r>
      <w:r w:rsidR="00D449D9" w:rsidRPr="00550EAB">
        <w:rPr>
          <w:lang w:val="en-US"/>
        </w:rPr>
        <w:t>.</w:t>
      </w:r>
      <w:r w:rsidRPr="00550EAB">
        <w:rPr>
          <w:lang w:val="en-US"/>
        </w:rPr>
        <w:t>JS</w:t>
      </w:r>
      <w:r w:rsidR="0095272C" w:rsidRPr="00550EAB">
        <w:rPr>
          <w:lang w:val="en-US" w:bidi="pt-BR"/>
        </w:rPr>
        <w:t xml:space="preserve"> / </w:t>
      </w:r>
      <w:r w:rsidR="00550EAB" w:rsidRPr="00550EAB">
        <w:rPr>
          <w:rStyle w:val="nfase"/>
          <w:lang w:val="en-US"/>
        </w:rPr>
        <w:t>Rocketseat</w:t>
      </w:r>
      <w:r w:rsidR="00D449D9" w:rsidRPr="00550EAB">
        <w:rPr>
          <w:rStyle w:val="nfase"/>
          <w:lang w:val="en-US"/>
        </w:rPr>
        <w:t>, Online</w:t>
      </w:r>
    </w:p>
    <w:p w14:paraId="6EB2BA09" w14:textId="77777777" w:rsidR="00EE78EB" w:rsidRDefault="00EE78EB" w:rsidP="005B0D79">
      <w:pPr>
        <w:pStyle w:val="Ttulo2"/>
        <w:rPr>
          <w:rStyle w:val="nfase"/>
          <w:lang w:val="en-US"/>
        </w:rPr>
      </w:pPr>
    </w:p>
    <w:p w14:paraId="36144A1A" w14:textId="27E1B85A" w:rsidR="0032003D" w:rsidRPr="00550EAB" w:rsidRDefault="0032003D" w:rsidP="0032003D">
      <w:pPr>
        <w:pStyle w:val="Ttulo3"/>
        <w:rPr>
          <w:lang w:val="en-US"/>
        </w:rPr>
      </w:pPr>
      <w:r w:rsidRPr="00550EAB">
        <w:rPr>
          <w:lang w:val="en-US"/>
        </w:rPr>
        <w:t>0</w:t>
      </w:r>
      <w:r>
        <w:rPr>
          <w:lang w:val="en-US"/>
        </w:rPr>
        <w:t>3</w:t>
      </w:r>
      <w:r w:rsidRPr="00550EAB">
        <w:rPr>
          <w:lang w:val="en-US"/>
        </w:rPr>
        <w:t>/</w:t>
      </w:r>
      <w:r>
        <w:rPr>
          <w:lang w:val="en-US" w:bidi="pt-BR"/>
        </w:rPr>
        <w:t>2022</w:t>
      </w:r>
    </w:p>
    <w:p w14:paraId="436B8722" w14:textId="06918F2E" w:rsidR="0032003D" w:rsidRDefault="00EE78EB" w:rsidP="0032003D">
      <w:pPr>
        <w:pStyle w:val="Ttulo2"/>
        <w:rPr>
          <w:rStyle w:val="nfase"/>
          <w:lang w:val="en-US"/>
        </w:rPr>
      </w:pPr>
      <w:r>
        <w:rPr>
          <w:lang w:val="en-US"/>
        </w:rPr>
        <w:t>HTML e CSS</w:t>
      </w:r>
      <w:r w:rsidR="0032003D" w:rsidRPr="00550EAB">
        <w:rPr>
          <w:lang w:val="en-US" w:bidi="pt-BR"/>
        </w:rPr>
        <w:t xml:space="preserve"> / </w:t>
      </w:r>
      <w:r>
        <w:rPr>
          <w:rStyle w:val="nfase"/>
          <w:lang w:val="en-US"/>
        </w:rPr>
        <w:t>Origamid</w:t>
      </w:r>
      <w:r w:rsidR="0032003D" w:rsidRPr="00550EAB">
        <w:rPr>
          <w:rStyle w:val="nfase"/>
          <w:lang w:val="en-US"/>
        </w:rPr>
        <w:t>, Online</w:t>
      </w:r>
    </w:p>
    <w:p w14:paraId="3AE140E5" w14:textId="15ABB784" w:rsidR="0032003D" w:rsidRPr="007835F8" w:rsidRDefault="0032003D" w:rsidP="005B0D79">
      <w:pPr>
        <w:pStyle w:val="Ttulo2"/>
        <w:rPr>
          <w:lang w:val="en-US"/>
        </w:rPr>
      </w:pPr>
    </w:p>
    <w:sectPr w:rsidR="0032003D" w:rsidRPr="007835F8" w:rsidSect="00AC6CDA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53CAD" w14:textId="77777777" w:rsidR="00C535B7" w:rsidRDefault="00C535B7" w:rsidP="00725803">
      <w:pPr>
        <w:spacing w:after="0"/>
      </w:pPr>
      <w:r>
        <w:separator/>
      </w:r>
    </w:p>
  </w:endnote>
  <w:endnote w:type="continuationSeparator" w:id="0">
    <w:p w14:paraId="4E85A79F" w14:textId="77777777" w:rsidR="00C535B7" w:rsidRDefault="00C535B7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altName w:val="Cambria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CA6BA" w14:textId="77777777" w:rsidR="005A4A49" w:rsidRPr="002544B1" w:rsidRDefault="005A4A49">
        <w:pPr>
          <w:pStyle w:val="Rodap"/>
          <w:rPr>
            <w:lang w:val="pt-BR"/>
          </w:rPr>
        </w:pPr>
        <w:r w:rsidRPr="002544B1">
          <w:rPr>
            <w:lang w:val="pt-BR" w:bidi="pt-BR"/>
          </w:rPr>
          <w:fldChar w:fldCharType="begin"/>
        </w:r>
        <w:r w:rsidRPr="002544B1">
          <w:rPr>
            <w:lang w:val="pt-BR" w:bidi="pt-BR"/>
          </w:rPr>
          <w:instrText xml:space="preserve"> PAGE   \* MERGEFORMAT </w:instrText>
        </w:r>
        <w:r w:rsidRPr="002544B1">
          <w:rPr>
            <w:lang w:val="pt-BR" w:bidi="pt-BR"/>
          </w:rPr>
          <w:fldChar w:fldCharType="separate"/>
        </w:r>
        <w:r w:rsidR="002544B1">
          <w:rPr>
            <w:noProof/>
            <w:lang w:val="pt-BR" w:bidi="pt-BR"/>
          </w:rPr>
          <w:t>2</w:t>
        </w:r>
        <w:r w:rsidRPr="002544B1"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8FC3" w14:textId="77777777" w:rsidR="00C535B7" w:rsidRDefault="00C535B7" w:rsidP="00725803">
      <w:pPr>
        <w:spacing w:after="0"/>
      </w:pPr>
      <w:r>
        <w:separator/>
      </w:r>
    </w:p>
  </w:footnote>
  <w:footnote w:type="continuationSeparator" w:id="0">
    <w:p w14:paraId="5B21E8B1" w14:textId="77777777" w:rsidR="00C535B7" w:rsidRDefault="00C535B7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91150343">
    <w:abstractNumId w:val="9"/>
  </w:num>
  <w:num w:numId="2" w16cid:durableId="1058478864">
    <w:abstractNumId w:val="7"/>
  </w:num>
  <w:num w:numId="3" w16cid:durableId="2123106693">
    <w:abstractNumId w:val="6"/>
  </w:num>
  <w:num w:numId="4" w16cid:durableId="1526499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4893679">
    <w:abstractNumId w:val="8"/>
  </w:num>
  <w:num w:numId="6" w16cid:durableId="2116056616">
    <w:abstractNumId w:val="10"/>
  </w:num>
  <w:num w:numId="7" w16cid:durableId="439489395">
    <w:abstractNumId w:val="5"/>
  </w:num>
  <w:num w:numId="8" w16cid:durableId="122966270">
    <w:abstractNumId w:val="4"/>
  </w:num>
  <w:num w:numId="9" w16cid:durableId="809056021">
    <w:abstractNumId w:val="3"/>
  </w:num>
  <w:num w:numId="10" w16cid:durableId="88088571">
    <w:abstractNumId w:val="2"/>
  </w:num>
  <w:num w:numId="11" w16cid:durableId="1523738042">
    <w:abstractNumId w:val="1"/>
  </w:num>
  <w:num w:numId="12" w16cid:durableId="1392382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B7"/>
    <w:rsid w:val="00010A8F"/>
    <w:rsid w:val="00012E42"/>
    <w:rsid w:val="00025E77"/>
    <w:rsid w:val="00027312"/>
    <w:rsid w:val="000645F2"/>
    <w:rsid w:val="00082F03"/>
    <w:rsid w:val="000835A0"/>
    <w:rsid w:val="00087AC0"/>
    <w:rsid w:val="000934A2"/>
    <w:rsid w:val="000A1169"/>
    <w:rsid w:val="000A2871"/>
    <w:rsid w:val="000A44CF"/>
    <w:rsid w:val="000B4102"/>
    <w:rsid w:val="000F035B"/>
    <w:rsid w:val="00117A05"/>
    <w:rsid w:val="00135BD2"/>
    <w:rsid w:val="00167B90"/>
    <w:rsid w:val="001B0955"/>
    <w:rsid w:val="001D54B3"/>
    <w:rsid w:val="00227784"/>
    <w:rsid w:val="0023705D"/>
    <w:rsid w:val="00250A31"/>
    <w:rsid w:val="00251C13"/>
    <w:rsid w:val="002544B1"/>
    <w:rsid w:val="00267D0C"/>
    <w:rsid w:val="002922D0"/>
    <w:rsid w:val="002A1EF8"/>
    <w:rsid w:val="002B67AB"/>
    <w:rsid w:val="00312888"/>
    <w:rsid w:val="00314E57"/>
    <w:rsid w:val="0032003D"/>
    <w:rsid w:val="00340B03"/>
    <w:rsid w:val="003420F5"/>
    <w:rsid w:val="00380AE7"/>
    <w:rsid w:val="003A6943"/>
    <w:rsid w:val="00410BA2"/>
    <w:rsid w:val="00421320"/>
    <w:rsid w:val="00434074"/>
    <w:rsid w:val="00463C3B"/>
    <w:rsid w:val="00485813"/>
    <w:rsid w:val="004937AE"/>
    <w:rsid w:val="004B566E"/>
    <w:rsid w:val="004D685E"/>
    <w:rsid w:val="004E2970"/>
    <w:rsid w:val="004F4A5A"/>
    <w:rsid w:val="004F6955"/>
    <w:rsid w:val="005026DD"/>
    <w:rsid w:val="00513EFC"/>
    <w:rsid w:val="0052113B"/>
    <w:rsid w:val="00544A1A"/>
    <w:rsid w:val="00546CAD"/>
    <w:rsid w:val="00546FBD"/>
    <w:rsid w:val="00550EAB"/>
    <w:rsid w:val="00564951"/>
    <w:rsid w:val="00573BF9"/>
    <w:rsid w:val="005A4A49"/>
    <w:rsid w:val="005B0D79"/>
    <w:rsid w:val="005B1D68"/>
    <w:rsid w:val="005D2284"/>
    <w:rsid w:val="005D5D7A"/>
    <w:rsid w:val="005E0D19"/>
    <w:rsid w:val="00611B37"/>
    <w:rsid w:val="00613655"/>
    <w:rsid w:val="006252B4"/>
    <w:rsid w:val="00626AD7"/>
    <w:rsid w:val="00646BA2"/>
    <w:rsid w:val="00675EA0"/>
    <w:rsid w:val="006A6DB4"/>
    <w:rsid w:val="006C08A0"/>
    <w:rsid w:val="006C47D8"/>
    <w:rsid w:val="006D2D08"/>
    <w:rsid w:val="006E5716"/>
    <w:rsid w:val="006F26A2"/>
    <w:rsid w:val="0070237E"/>
    <w:rsid w:val="0070682B"/>
    <w:rsid w:val="00725803"/>
    <w:rsid w:val="00725CB5"/>
    <w:rsid w:val="007307A3"/>
    <w:rsid w:val="00752315"/>
    <w:rsid w:val="00756107"/>
    <w:rsid w:val="007835F8"/>
    <w:rsid w:val="00785887"/>
    <w:rsid w:val="007A74A9"/>
    <w:rsid w:val="007E0899"/>
    <w:rsid w:val="008161B0"/>
    <w:rsid w:val="00851304"/>
    <w:rsid w:val="00857E6B"/>
    <w:rsid w:val="0088116E"/>
    <w:rsid w:val="0088175E"/>
    <w:rsid w:val="00884517"/>
    <w:rsid w:val="008968C4"/>
    <w:rsid w:val="008D7C1C"/>
    <w:rsid w:val="0092291B"/>
    <w:rsid w:val="009322AB"/>
    <w:rsid w:val="00932D92"/>
    <w:rsid w:val="00936D90"/>
    <w:rsid w:val="009521B3"/>
    <w:rsid w:val="0095272C"/>
    <w:rsid w:val="00972024"/>
    <w:rsid w:val="00975759"/>
    <w:rsid w:val="009A4C94"/>
    <w:rsid w:val="009D1B70"/>
    <w:rsid w:val="009F04D2"/>
    <w:rsid w:val="009F2BA7"/>
    <w:rsid w:val="009F6DA0"/>
    <w:rsid w:val="009F7B41"/>
    <w:rsid w:val="00A01182"/>
    <w:rsid w:val="00A2475D"/>
    <w:rsid w:val="00A365F7"/>
    <w:rsid w:val="00A448F1"/>
    <w:rsid w:val="00A626CD"/>
    <w:rsid w:val="00A81522"/>
    <w:rsid w:val="00AC6CDA"/>
    <w:rsid w:val="00AD13CB"/>
    <w:rsid w:val="00AD3FD8"/>
    <w:rsid w:val="00AE774B"/>
    <w:rsid w:val="00AF4352"/>
    <w:rsid w:val="00B11958"/>
    <w:rsid w:val="00B27E9A"/>
    <w:rsid w:val="00B370A8"/>
    <w:rsid w:val="00B51595"/>
    <w:rsid w:val="00B601C5"/>
    <w:rsid w:val="00B91128"/>
    <w:rsid w:val="00B935B6"/>
    <w:rsid w:val="00BC7376"/>
    <w:rsid w:val="00BD5996"/>
    <w:rsid w:val="00BD669A"/>
    <w:rsid w:val="00BD7AC6"/>
    <w:rsid w:val="00C02977"/>
    <w:rsid w:val="00C13F2B"/>
    <w:rsid w:val="00C43D65"/>
    <w:rsid w:val="00C535B7"/>
    <w:rsid w:val="00C55D6D"/>
    <w:rsid w:val="00C84833"/>
    <w:rsid w:val="00C9044F"/>
    <w:rsid w:val="00CA7EC2"/>
    <w:rsid w:val="00CD5066"/>
    <w:rsid w:val="00D21891"/>
    <w:rsid w:val="00D2420D"/>
    <w:rsid w:val="00D30382"/>
    <w:rsid w:val="00D36D27"/>
    <w:rsid w:val="00D413F9"/>
    <w:rsid w:val="00D449D9"/>
    <w:rsid w:val="00D44E50"/>
    <w:rsid w:val="00D90060"/>
    <w:rsid w:val="00D92B95"/>
    <w:rsid w:val="00DB4ED9"/>
    <w:rsid w:val="00DD631B"/>
    <w:rsid w:val="00E03F71"/>
    <w:rsid w:val="00E154B5"/>
    <w:rsid w:val="00E232F0"/>
    <w:rsid w:val="00E52791"/>
    <w:rsid w:val="00E83195"/>
    <w:rsid w:val="00E8705D"/>
    <w:rsid w:val="00EA006C"/>
    <w:rsid w:val="00EA6D0D"/>
    <w:rsid w:val="00EC20D2"/>
    <w:rsid w:val="00EE78EB"/>
    <w:rsid w:val="00EF1B1A"/>
    <w:rsid w:val="00EF7BEE"/>
    <w:rsid w:val="00F00A4F"/>
    <w:rsid w:val="00F06EAE"/>
    <w:rsid w:val="00F33CD8"/>
    <w:rsid w:val="00FB3D9B"/>
    <w:rsid w:val="00FD1DE2"/>
    <w:rsid w:val="00FD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37A638"/>
  <w15:chartTrackingRefBased/>
  <w15:docId w15:val="{602CF31F-98D1-4AB7-830C-15C6EFC2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Ttulo1">
    <w:name w:val="heading 1"/>
    <w:basedOn w:val="Normal"/>
    <w:link w:val="Ttulo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AE7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380AE7"/>
  </w:style>
  <w:style w:type="paragraph" w:styleId="Rodap">
    <w:name w:val="footer"/>
    <w:basedOn w:val="Normal"/>
    <w:link w:val="RodapChar"/>
    <w:uiPriority w:val="99"/>
    <w:unhideWhenUsed/>
    <w:rsid w:val="00380AE7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380AE7"/>
  </w:style>
  <w:style w:type="character" w:customStyle="1" w:styleId="Ttulo1Char">
    <w:name w:val="Título 1 Char"/>
    <w:basedOn w:val="Fontepargpadro"/>
    <w:link w:val="Ttulo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Commarcadores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elacomgrade">
    <w:name w:val="Table Grid"/>
    <w:basedOn w:val="Tabelanormal"/>
    <w:uiPriority w:val="39"/>
    <w:rsid w:val="005B1D68"/>
    <w:pPr>
      <w:spacing w:after="0"/>
    </w:pPr>
    <w:tblPr/>
  </w:style>
  <w:style w:type="paragraph" w:styleId="Commarcadores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2113B"/>
    <w:rPr>
      <w:rFonts w:eastAsiaTheme="majorEastAsia" w:cstheme="majorBidi"/>
      <w:caps/>
      <w:szCs w:val="24"/>
    </w:rPr>
  </w:style>
  <w:style w:type="paragraph" w:styleId="Ttulo">
    <w:name w:val="Title"/>
    <w:basedOn w:val="Normal"/>
    <w:link w:val="Ttulo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Informaesdecontato">
    <w:name w:val="Informações de contat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TextodoEspaoReservado">
    <w:name w:val="Placeholder Text"/>
    <w:basedOn w:val="Fontepargpadro"/>
    <w:uiPriority w:val="99"/>
    <w:semiHidden/>
    <w:rsid w:val="00BD669A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Numerada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nfase">
    <w:name w:val="Emphasis"/>
    <w:basedOn w:val="Fontepargpadro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TtulodoLivro">
    <w:name w:val="Book Title"/>
    <w:basedOn w:val="Fontepargpadro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922D0"/>
    <w:rPr>
      <w:i/>
      <w:iCs/>
      <w:color w:val="007FAB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22D0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922D0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922D0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922D0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22D0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22D0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22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22D0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922D0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922D0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922D0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922D0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922D0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922D0"/>
    <w:rPr>
      <w:rFonts w:ascii="Consolas" w:hAnsi="Consolas"/>
      <w:szCs w:val="21"/>
    </w:rPr>
  </w:style>
  <w:style w:type="paragraph" w:styleId="Bibliografia">
    <w:name w:val="Bibliography"/>
    <w:basedOn w:val="Normal"/>
    <w:next w:val="Normal"/>
    <w:uiPriority w:val="37"/>
    <w:semiHidden/>
    <w:unhideWhenUsed/>
    <w:rsid w:val="006C47D8"/>
  </w:style>
  <w:style w:type="paragraph" w:styleId="Textoembloco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6C47D8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6C47D8"/>
  </w:style>
  <w:style w:type="paragraph" w:styleId="Corpodetexto2">
    <w:name w:val="Body Text 2"/>
    <w:basedOn w:val="Normal"/>
    <w:link w:val="Corpodetexto2Char"/>
    <w:uiPriority w:val="99"/>
    <w:semiHidden/>
    <w:unhideWhenUsed/>
    <w:rsid w:val="006C47D8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6C47D8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6C47D8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6C47D8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6C47D8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6C47D8"/>
    <w:pPr>
      <w:spacing w:after="2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6C47D8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6C47D8"/>
  </w:style>
  <w:style w:type="paragraph" w:styleId="Encerramento">
    <w:name w:val="Closing"/>
    <w:basedOn w:val="Normal"/>
    <w:link w:val="EncerramentoChar"/>
    <w:uiPriority w:val="99"/>
    <w:semiHidden/>
    <w:unhideWhenUsed/>
    <w:rsid w:val="006C47D8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6C47D8"/>
  </w:style>
  <w:style w:type="table" w:styleId="GradeColorida">
    <w:name w:val="Colorful Grid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6C47D8"/>
  </w:style>
  <w:style w:type="character" w:customStyle="1" w:styleId="DataChar">
    <w:name w:val="Data Char"/>
    <w:basedOn w:val="Fontepargpadro"/>
    <w:link w:val="Data"/>
    <w:uiPriority w:val="99"/>
    <w:semiHidden/>
    <w:rsid w:val="006C47D8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6C47D8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6C47D8"/>
  </w:style>
  <w:style w:type="character" w:styleId="Refdenotadefim">
    <w:name w:val="endnote reference"/>
    <w:basedOn w:val="Fontepargpadro"/>
    <w:uiPriority w:val="99"/>
    <w:semiHidden/>
    <w:unhideWhenUsed/>
    <w:rsid w:val="006C47D8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6C47D8"/>
    <w:rPr>
      <w:vertAlign w:val="superscript"/>
    </w:rPr>
  </w:style>
  <w:style w:type="table" w:styleId="TabeladeGrade1Clara">
    <w:name w:val="Grid Table 1 Light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3">
    <w:name w:val="Grid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6C47D8"/>
  </w:style>
  <w:style w:type="paragraph" w:styleId="EndereoHTML">
    <w:name w:val="HTML Address"/>
    <w:basedOn w:val="Normal"/>
    <w:link w:val="EndereoHTML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6C47D8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6C47D8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6C47D8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C47D8"/>
    <w:rPr>
      <w:color w:val="03618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GradeClara">
    <w:name w:val="Light Grid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6C47D8"/>
  </w:style>
  <w:style w:type="paragraph" w:styleId="Lista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Commarcadores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2">
    <w:name w:val="List Table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3">
    <w:name w:val="List Table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6C47D8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6C47D8"/>
  </w:style>
  <w:style w:type="character" w:styleId="Nmerodepgina">
    <w:name w:val="page number"/>
    <w:basedOn w:val="Fontepargpadro"/>
    <w:uiPriority w:val="99"/>
    <w:semiHidden/>
    <w:unhideWhenUsed/>
    <w:rsid w:val="006C47D8"/>
  </w:style>
  <w:style w:type="table" w:styleId="SimplesTabela1">
    <w:name w:val="Plain Table 1"/>
    <w:basedOn w:val="Tabela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6C47D8"/>
  </w:style>
  <w:style w:type="character" w:customStyle="1" w:styleId="SaudaoChar">
    <w:name w:val="Saudação Char"/>
    <w:basedOn w:val="Fontepargpadro"/>
    <w:link w:val="Saudao"/>
    <w:uiPriority w:val="99"/>
    <w:semiHidden/>
    <w:rsid w:val="006C47D8"/>
  </w:style>
  <w:style w:type="paragraph" w:styleId="Assinatura">
    <w:name w:val="Signature"/>
    <w:basedOn w:val="Normal"/>
    <w:link w:val="AssinaturaChar"/>
    <w:uiPriority w:val="99"/>
    <w:semiHidden/>
    <w:unhideWhenUsed/>
    <w:rsid w:val="006C47D8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6C47D8"/>
  </w:style>
  <w:style w:type="character" w:styleId="Forte">
    <w:name w:val="Strong"/>
    <w:basedOn w:val="Fontepargpadro"/>
    <w:uiPriority w:val="22"/>
    <w:semiHidden/>
    <w:unhideWhenUsed/>
    <w:qFormat/>
    <w:rsid w:val="006C47D8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cones">
    <w:name w:val="Íco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cy.fabricio.neto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FCBD4DB5BD484491E5FA4CA302A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5636A-4D38-46A2-9AA0-EF50FAF43E66}"/>
      </w:docPartPr>
      <w:docPartBody>
        <w:p w:rsidR="00A24135" w:rsidRDefault="00A24135">
          <w:pPr>
            <w:pStyle w:val="3AFCBD4DB5BD484491E5FA4CA302A01E"/>
          </w:pPr>
          <w:r w:rsidRPr="002544B1">
            <w:rPr>
              <w:lang w:bidi="pt-BR"/>
            </w:rPr>
            <w:t>Telefone</w:t>
          </w:r>
        </w:p>
      </w:docPartBody>
    </w:docPart>
    <w:docPart>
      <w:docPartPr>
        <w:name w:val="2E22078FCE914B878F91593D7E4083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CBF74-27A3-4CE8-90C5-D22B75797AB4}"/>
      </w:docPartPr>
      <w:docPartBody>
        <w:p w:rsidR="00A24135" w:rsidRDefault="00A24135">
          <w:pPr>
            <w:pStyle w:val="2E22078FCE914B878F91593D7E4083B4"/>
          </w:pPr>
          <w:r w:rsidRPr="002544B1">
            <w:rPr>
              <w:lang w:bidi="pt-BR"/>
            </w:rPr>
            <w:t>Email</w:t>
          </w:r>
        </w:p>
      </w:docPartBody>
    </w:docPart>
    <w:docPart>
      <w:docPartPr>
        <w:name w:val="9F0C1D19A6084CFC86F9F33682E32B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C30B8C-97AD-4F4B-8EB0-A1D3C2ED7D3B}"/>
      </w:docPartPr>
      <w:docPartBody>
        <w:p w:rsidR="00A24135" w:rsidRDefault="00A24135">
          <w:pPr>
            <w:pStyle w:val="9F0C1D19A6084CFC86F9F33682E32BDF"/>
          </w:pPr>
          <w:r w:rsidRPr="002544B1">
            <w:rPr>
              <w:lang w:bidi="pt-BR"/>
            </w:rPr>
            <w:t>Perfil do LinkedIn</w:t>
          </w:r>
        </w:p>
      </w:docPartBody>
    </w:docPart>
    <w:docPart>
      <w:docPartPr>
        <w:name w:val="A079BC91EDDD4002BCEE70F6912DC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F0B1F-7780-4728-9D6D-1C6A0B2FE37C}"/>
      </w:docPartPr>
      <w:docPartBody>
        <w:p w:rsidR="00A24135" w:rsidRDefault="00A24135">
          <w:pPr>
            <w:pStyle w:val="A079BC91EDDD4002BCEE70F6912DC6E9"/>
          </w:pPr>
          <w:r w:rsidRPr="002544B1">
            <w:rPr>
              <w:lang w:bidi="pt-BR"/>
            </w:rPr>
            <w:t>Habilidades</w:t>
          </w:r>
        </w:p>
      </w:docPartBody>
    </w:docPart>
    <w:docPart>
      <w:docPartPr>
        <w:name w:val="63B23164EB9747718D288F9DC77E5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BC89D-C87B-45C3-9CF5-7241E4630CED}"/>
      </w:docPartPr>
      <w:docPartBody>
        <w:p w:rsidR="00A24135" w:rsidRDefault="00A24135">
          <w:pPr>
            <w:pStyle w:val="63B23164EB9747718D288F9DC77E5C40"/>
          </w:pPr>
          <w:r w:rsidRPr="002544B1">
            <w:rPr>
              <w:lang w:bidi="pt-BR"/>
            </w:rPr>
            <w:t>Experiência</w:t>
          </w:r>
        </w:p>
      </w:docPartBody>
    </w:docPart>
    <w:docPart>
      <w:docPartPr>
        <w:name w:val="358BEA7E5ADE42858ECD86D2C0E54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1F486-78D7-443D-9A33-2BE9992D66DA}"/>
      </w:docPartPr>
      <w:docPartBody>
        <w:p w:rsidR="00A24135" w:rsidRDefault="00A24135">
          <w:pPr>
            <w:pStyle w:val="358BEA7E5ADE42858ECD86D2C0E54CE5"/>
          </w:pPr>
          <w:r w:rsidRPr="002544B1"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altName w:val="Cambria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35"/>
    <w:rsid w:val="00A2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AFCBD4DB5BD484491E5FA4CA302A01E">
    <w:name w:val="3AFCBD4DB5BD484491E5FA4CA302A01E"/>
  </w:style>
  <w:style w:type="paragraph" w:customStyle="1" w:styleId="2E22078FCE914B878F91593D7E4083B4">
    <w:name w:val="2E22078FCE914B878F91593D7E4083B4"/>
  </w:style>
  <w:style w:type="paragraph" w:customStyle="1" w:styleId="9F0C1D19A6084CFC86F9F33682E32BDF">
    <w:name w:val="9F0C1D19A6084CFC86F9F33682E32BDF"/>
  </w:style>
  <w:style w:type="paragraph" w:customStyle="1" w:styleId="A079BC91EDDD4002BCEE70F6912DC6E9">
    <w:name w:val="A079BC91EDDD4002BCEE70F6912DC6E9"/>
  </w:style>
  <w:style w:type="paragraph" w:customStyle="1" w:styleId="63B23164EB9747718D288F9DC77E5C40">
    <w:name w:val="63B23164EB9747718D288F9DC77E5C40"/>
  </w:style>
  <w:style w:type="character" w:styleId="nfase">
    <w:name w:val="Emphasis"/>
    <w:basedOn w:val="Fontepargpadro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358BEA7E5ADE42858ECD86D2C0E54CE5">
    <w:name w:val="358BEA7E5ADE42858ECD86D2C0E54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(+55 81)99784-8638</CompanyPhone>
  <CompanyFax/>
  <CompanyEmail>fabricio221995@gmail.com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488730-4C62-4417-B6C7-5B59BD8097C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tf16402467_win32.dotx</Template>
  <TotalTime>1949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Neto, Dalcy Fabricio</dc:creator>
  <cp:keywords>linkedin.com/in/fabi2295</cp:keywords>
  <dc:description/>
  <cp:lastModifiedBy>Dalcy Fabrício de Medeiros Neto</cp:lastModifiedBy>
  <cp:revision>96</cp:revision>
  <dcterms:created xsi:type="dcterms:W3CDTF">2022-12-27T17:19:00Z</dcterms:created>
  <dcterms:modified xsi:type="dcterms:W3CDTF">2023-01-10T18:49:00Z</dcterms:modified>
  <cp:category/>
</cp:coreProperties>
</file>